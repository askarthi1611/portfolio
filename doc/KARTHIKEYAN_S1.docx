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865"/>
        <w:gridCol w:w="236"/>
        <w:gridCol w:w="6929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43" w:hRule="atLeast"/>
        </w:trPr>
        <w:tc>
          <w:tcPr>
            <w:tcW w:w="1727" w:type="pct"/>
            <w:vAlign w:val="center"/>
          </w:tcPr>
          <w:p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</w:pPr>
            <w:r>
              <w:t>contact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Cs w:val="18"/>
              </w:rPr>
            </w:pPr>
            <w:sdt>
              <w:sdtPr>
                <w:rPr>
                  <w:szCs w:val="18"/>
                </w:rPr>
                <w:id w:val="1111563247"/>
                <w:placeholder>
                  <w:docPart w:val="27650B322087694C9043A2BE572E462A"/>
                </w:placeholder>
                <w:temporary/>
                <w:showingPlcHdr/>
              </w:sdtPr>
              <w:sdtEndPr>
                <w:rPr>
                  <w:szCs w:val="18"/>
                </w:rPr>
              </w:sdtEndPr>
              <w:sdtContent>
                <w:r>
                  <w:rPr>
                    <w:b/>
                    <w:bCs/>
                    <w:szCs w:val="18"/>
                  </w:rPr>
                  <w:t>PHONE:</w:t>
                </w:r>
              </w:sdtContent>
            </w:sdt>
            <w:r>
              <w:rPr>
                <w:szCs w:val="18"/>
              </w:rPr>
              <w:t xml:space="preserve">  +91 7708550202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Style w:val="14"/>
                <w:b/>
                <w:bCs/>
                <w:color w:val="0070C0"/>
                <w:szCs w:val="18"/>
              </w:rPr>
            </w:pPr>
            <w:sdt>
              <w:sdtPr>
                <w:rPr>
                  <w:color w:val="B95B22" w:themeColor="accent2" w:themeShade="BF"/>
                  <w:szCs w:val="18"/>
                  <w:u w:val="single"/>
                </w:rPr>
                <w:id w:val="-240260293"/>
                <w:placeholder>
                  <w:docPart w:val="A82EEF0D02ABD04F95E33E4A9ACE5A8E"/>
                </w:placeholder>
                <w:temporary/>
                <w:showingPlcHdr/>
              </w:sdtPr>
              <w:sdtEndPr>
                <w:rPr>
                  <w:b/>
                  <w:bCs/>
                  <w:color w:val="auto"/>
                  <w:szCs w:val="18"/>
                  <w:u w:val="none"/>
                </w:rPr>
              </w:sdtEndPr>
              <w:sdtContent>
                <w:r>
                  <w:rPr>
                    <w:b/>
                    <w:bCs/>
                    <w:szCs w:val="18"/>
                  </w:rPr>
                  <w:t>EMAIL:</w:t>
                </w:r>
              </w:sdtContent>
            </w:sdt>
            <w:r>
              <w:rPr>
                <w:b/>
                <w:bCs/>
                <w:szCs w:val="18"/>
              </w:rPr>
              <w:t xml:space="preserve">    </w:t>
            </w:r>
            <w:r>
              <w:fldChar w:fldCharType="begin"/>
            </w:r>
            <w:r>
              <w:instrText xml:space="preserve"> HYPERLINK "mailto:askarthi1611@gmail.com" </w:instrText>
            </w:r>
            <w:r>
              <w:fldChar w:fldCharType="separate"/>
            </w:r>
            <w:r>
              <w:rPr>
                <w:rStyle w:val="14"/>
                <w:b/>
                <w:bCs/>
                <w:color w:val="0070C0"/>
                <w:szCs w:val="18"/>
              </w:rPr>
              <w:t>askarthi1611@gmail.com</w:t>
            </w:r>
            <w:r>
              <w:rPr>
                <w:rStyle w:val="14"/>
                <w:b/>
                <w:bCs/>
                <w:color w:val="0070C0"/>
                <w:szCs w:val="18"/>
              </w:rPr>
              <w:fldChar w:fldCharType="end"/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b/>
                <w:bCs/>
                <w:color w:val="0070C0"/>
                <w:szCs w:val="18"/>
                <w:u w:val="single"/>
              </w:rPr>
            </w:pPr>
            <w:r>
              <w:rPr>
                <w:b/>
                <w:bCs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Website:</w:t>
            </w:r>
            <w:r>
              <w:rPr>
                <w:b/>
                <w:bCs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"https://askarthi.onrender.com" </w:instrText>
            </w:r>
            <w:r>
              <w:fldChar w:fldCharType="separate"/>
            </w:r>
            <w:r>
              <w:rPr>
                <w:rStyle w:val="14"/>
                <w:b/>
                <w:bCs/>
                <w:color w:val="0070C0"/>
                <w:szCs w:val="18"/>
              </w:rPr>
              <w:t>https://askarthi.onrender.com</w:t>
            </w:r>
            <w:r>
              <w:rPr>
                <w:rStyle w:val="14"/>
                <w:b/>
                <w:bCs/>
                <w:color w:val="0070C0"/>
                <w:szCs w:val="18"/>
              </w:rPr>
              <w:fldChar w:fldCharType="end"/>
            </w:r>
          </w:p>
        </w:tc>
        <w:tc>
          <w:tcPr>
            <w:tcW w:w="113" w:type="pct"/>
            <w:vAlign w:val="center"/>
          </w:tcPr>
          <w:p>
            <w:pPr>
              <w:tabs>
                <w:tab w:val="left" w:pos="990"/>
              </w:tabs>
            </w:pPr>
          </w:p>
        </w:tc>
        <w:tc>
          <w:tcPr>
            <w:tcW w:w="3160" w:type="pct"/>
            <w:vAlign w:val="center"/>
          </w:tcPr>
          <w:p>
            <w:pPr>
              <w:pStyle w:val="17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KARTHIKEYAN s</w:t>
            </w:r>
          </w:p>
          <w:p>
            <w:pPr>
              <w:pStyle w:val="15"/>
              <w:rPr>
                <w:b/>
                <w:bCs/>
              </w:rPr>
            </w:pPr>
            <w:r>
              <w:rPr>
                <w:b/>
                <w:bCs/>
                <w:spacing w:val="2"/>
                <w:w w:val="67"/>
              </w:rPr>
              <w:t>Front-end Developer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16" w:hRule="atLeast"/>
        </w:trPr>
        <w:tc>
          <w:tcPr>
            <w:tcW w:w="1727" w:type="pct"/>
          </w:tcPr>
          <w:sdt>
            <w:sdtPr>
              <w:id w:val="1001553383"/>
              <w:placeholder>
                <w:docPart w:val="D4B7E24DE8E84C4C9987A432F908DBD9"/>
              </w:placeholder>
              <w:temporary/>
              <w:showingPlcHdr/>
            </w:sdtPr>
            <w:sdtContent>
              <w:p>
                <w:pPr>
                  <w:pStyle w:val="3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10" w:lineRule="atLeast"/>
                  <w:textAlignment w:val="auto"/>
                </w:pPr>
                <w:r>
                  <w:rPr>
                    <w:color w:val="0D0D0D" w:themeColor="text1" w:themeTint="F2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w:t>WORK EXPERIENCE</w:t>
                </w:r>
              </w:p>
            </w:sdtContent>
          </w:sdt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>iSolve Technologies Private Limited.</w:t>
            </w:r>
          </w:p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i/>
                <w:iCs/>
              </w:rPr>
            </w:pPr>
            <w:r>
              <w:rPr>
                <w:i/>
                <w:iCs/>
              </w:rPr>
              <w:t>UI DEVELOPER (Angular)</w:t>
            </w:r>
          </w:p>
          <w:p>
            <w:pPr>
              <w:pStyle w:val="9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Projects:</w:t>
            </w:r>
          </w:p>
          <w:p>
            <w:pPr>
              <w:pStyle w:val="9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 xml:space="preserve">Ivision– </w:t>
            </w:r>
            <w:r>
              <w:tab/>
            </w:r>
            <w:r>
              <w:t>AI capture</w:t>
            </w:r>
          </w:p>
          <w:p>
            <w:pPr>
              <w:pStyle w:val="9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>WeClean – Laundry Services</w:t>
            </w:r>
          </w:p>
          <w:p>
            <w:pPr>
              <w:pStyle w:val="9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>Metropolis – Health Care</w:t>
            </w:r>
          </w:p>
          <w:p>
            <w:pPr>
              <w:pStyle w:val="29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>By Nature</w:t>
            </w:r>
          </w:p>
          <w:p>
            <w:pPr>
              <w:pStyle w:val="9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</w:rPr>
            </w:pPr>
            <w:r>
              <w:rPr>
                <w:b/>
              </w:rPr>
              <w:t>April 2022 - Present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Chennai, India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</w:p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>Aarthi Scan and Lab Pvt Ltd.</w:t>
            </w:r>
          </w:p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i/>
                <w:iCs/>
              </w:rPr>
            </w:pPr>
            <w:r>
              <w:rPr>
                <w:i/>
                <w:iCs/>
              </w:rPr>
              <w:t>Full stack Developer (NodeJs)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rPr>
                <w:b/>
                <w:bCs/>
              </w:rPr>
              <w:t xml:space="preserve">Projects:  </w:t>
            </w:r>
            <w:r>
              <w:t>IFM – Incentive Flow Management</w:t>
            </w:r>
          </w:p>
          <w:p>
            <w:pPr>
              <w:pStyle w:val="9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</w:rPr>
            </w:pPr>
            <w:r>
              <w:rPr>
                <w:b/>
              </w:rPr>
              <w:t>September 2021 – March 2022 (0.6 year)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Chennai, India</w:t>
            </w:r>
          </w:p>
          <w:sdt>
            <w:sdtPr>
              <w:id w:val="1049110328"/>
              <w:placeholder>
                <w:docPart w:val="7F1A59868D3848A6B5CB711D589682DF"/>
              </w:placeholder>
              <w:temporary/>
              <w:showingPlcHdr/>
            </w:sdtPr>
            <w:sdtContent>
              <w:p>
                <w:pPr>
                  <w:pStyle w:val="3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10" w:lineRule="atLeast"/>
                  <w:textAlignment w:val="auto"/>
                </w:pPr>
                <w:r>
                  <w:t>EDUCATION</w:t>
                </w:r>
              </w:p>
            </w:sdtContent>
          </w:sdt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i/>
                <w:iCs/>
                <w:szCs w:val="18"/>
              </w:rPr>
            </w:pPr>
            <w:r>
              <w:rPr>
                <w:szCs w:val="18"/>
              </w:rPr>
              <w:t xml:space="preserve">BE (CSE), </w:t>
            </w:r>
            <w:r>
              <w:rPr>
                <w:i/>
                <w:iCs/>
                <w:szCs w:val="18"/>
              </w:rPr>
              <w:t xml:space="preserve">P.S.R ENGINEERING COLLEGE , Sivakasi </w:t>
            </w:r>
          </w:p>
          <w:p>
            <w:pPr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  <w:i/>
                <w:szCs w:val="18"/>
              </w:rPr>
            </w:pPr>
            <w:r>
              <w:rPr>
                <w:color w:val="000000"/>
                <w:szCs w:val="18"/>
              </w:rPr>
              <w:t>Passed  out: 2021</w:t>
            </w:r>
            <w:r>
              <w:rPr>
                <w:rFonts w:hint="default"/>
                <w:color w:val="000000"/>
                <w:szCs w:val="18"/>
                <w:lang w:val="en-IN"/>
              </w:rPr>
              <w:t xml:space="preserve"> - </w:t>
            </w:r>
            <w:r>
              <w:rPr>
                <w:rFonts w:hint="default"/>
                <w:b/>
                <w:i/>
                <w:szCs w:val="18"/>
                <w:lang w:val="en-IN"/>
              </w:rPr>
              <w:t>7.</w:t>
            </w:r>
            <w:r>
              <w:rPr>
                <w:b/>
                <w:i/>
                <w:szCs w:val="18"/>
              </w:rPr>
              <w:t>3 CGPA</w:t>
            </w:r>
          </w:p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i/>
                <w:iCs/>
                <w:szCs w:val="18"/>
              </w:rPr>
            </w:pPr>
            <w:r>
              <w:rPr>
                <w:szCs w:val="18"/>
              </w:rPr>
              <w:t>HSC</w:t>
            </w:r>
            <w:r>
              <w:rPr>
                <w:i/>
                <w:iCs/>
                <w:szCs w:val="18"/>
              </w:rPr>
              <w:t>, A.V.M.Marimuthu Nadar Higher Secondary School, Sivakasi</w:t>
            </w:r>
          </w:p>
          <w:p>
            <w:pPr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b/>
                <w:i/>
                <w:szCs w:val="18"/>
              </w:rPr>
            </w:pPr>
            <w:r>
              <w:rPr>
                <w:color w:val="000000"/>
                <w:szCs w:val="18"/>
              </w:rPr>
              <w:t>Passed  out: 2017</w:t>
            </w:r>
            <w:r>
              <w:rPr>
                <w:rFonts w:hint="default"/>
                <w:color w:val="000000"/>
                <w:szCs w:val="18"/>
                <w:lang w:val="en-IN"/>
              </w:rPr>
              <w:t xml:space="preserve"> - </w:t>
            </w:r>
            <w:r>
              <w:rPr>
                <w:b/>
                <w:i/>
                <w:szCs w:val="18"/>
              </w:rPr>
              <w:t>63.7 %</w:t>
            </w:r>
          </w:p>
          <w:p>
            <w:pPr>
              <w:pStyle w:val="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i/>
                <w:iCs/>
                <w:szCs w:val="18"/>
              </w:rPr>
            </w:pPr>
            <w:r>
              <w:rPr>
                <w:szCs w:val="18"/>
              </w:rPr>
              <w:t xml:space="preserve">SSLC, </w:t>
            </w:r>
            <w:r>
              <w:rPr>
                <w:i/>
                <w:iCs/>
                <w:szCs w:val="18"/>
              </w:rPr>
              <w:t>Gurukulam Higher Secondary School, Sivakasi</w:t>
            </w:r>
          </w:p>
          <w:p>
            <w:pPr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  <w:rPr>
                <w:rFonts w:hint="default"/>
                <w:b/>
                <w:i/>
                <w:szCs w:val="18"/>
                <w:lang w:val="en-IN"/>
              </w:rPr>
            </w:pPr>
            <w:r>
              <w:rPr>
                <w:color w:val="000000"/>
                <w:szCs w:val="18"/>
              </w:rPr>
              <w:t>Passed  out: 2015</w:t>
            </w:r>
            <w:r>
              <w:rPr>
                <w:rFonts w:hint="default"/>
                <w:color w:val="000000"/>
                <w:szCs w:val="18"/>
                <w:lang w:val="en-IN"/>
              </w:rPr>
              <w:t xml:space="preserve"> - </w:t>
            </w:r>
            <w:r>
              <w:rPr>
                <w:b/>
                <w:i/>
                <w:szCs w:val="18"/>
              </w:rPr>
              <w:t>80 %</w:t>
            </w:r>
          </w:p>
          <w:p>
            <w:pPr>
              <w:pStyle w:val="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  <w:r>
              <w:t>Other details</w:t>
            </w:r>
            <w:bookmarkStart w:id="0" w:name="_GoBack"/>
            <w:bookmarkEnd w:id="0"/>
          </w:p>
          <w:tbl>
            <w:tblPr>
              <w:tblStyle w:val="7"/>
              <w:tblW w:w="3635" w:type="dxa"/>
              <w:tblInd w:w="2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1"/>
              <w:gridCol w:w="227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4" w:hRule="atLeast"/>
              </w:trPr>
              <w:tc>
                <w:tcPr>
                  <w:tcW w:w="1361" w:type="dxa"/>
                  <w:vAlign w:val="center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0" w:lineRule="atLeast"/>
                    <w:textAlignment w:val="auto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DOB</w:t>
                  </w:r>
                </w:p>
              </w:tc>
              <w:tc>
                <w:tcPr>
                  <w:tcW w:w="2274" w:type="dxa"/>
                  <w:vAlign w:val="center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0" w:lineRule="atLeast"/>
                    <w:textAlignment w:val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16 November 1999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</w:trPr>
              <w:tc>
                <w:tcPr>
                  <w:tcW w:w="1361" w:type="dxa"/>
                  <w:vAlign w:val="center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0" w:lineRule="atLeast"/>
                    <w:textAlignment w:val="auto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Marital Status</w:t>
                  </w:r>
                </w:p>
              </w:tc>
              <w:tc>
                <w:tcPr>
                  <w:tcW w:w="2274" w:type="dxa"/>
                  <w:vAlign w:val="center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0" w:lineRule="atLeast"/>
                    <w:textAlignment w:val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Single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1" w:hRule="atLeast"/>
              </w:trPr>
              <w:tc>
                <w:tcPr>
                  <w:tcW w:w="1361" w:type="dxa"/>
                  <w:vAlign w:val="center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0" w:lineRule="atLeast"/>
                    <w:textAlignment w:val="auto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18"/>
                    </w:rPr>
                    <w:t>Current Address</w:t>
                  </w:r>
                </w:p>
              </w:tc>
              <w:tc>
                <w:tcPr>
                  <w:tcW w:w="2274" w:type="dxa"/>
                  <w:vAlign w:val="center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0" w:lineRule="atLeast"/>
                    <w:textAlignment w:val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No:50, Jeth nagar 3</w:t>
                  </w:r>
                  <w:r>
                    <w:rPr>
                      <w:szCs w:val="18"/>
                      <w:vertAlign w:val="superscript"/>
                    </w:rPr>
                    <w:t>rd</w:t>
                  </w:r>
                  <w:r>
                    <w:rPr>
                      <w:szCs w:val="18"/>
                    </w:rPr>
                    <w:t xml:space="preserve"> cross street, mandavali, Chennai -600028.</w:t>
                  </w:r>
                </w:p>
              </w:tc>
            </w:tr>
          </w:tbl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textAlignment w:val="auto"/>
            </w:pPr>
          </w:p>
        </w:tc>
        <w:tc>
          <w:tcPr>
            <w:tcW w:w="113" w:type="pct"/>
          </w:tcPr>
          <w:p>
            <w:pPr>
              <w:tabs>
                <w:tab w:val="left" w:pos="990"/>
              </w:tabs>
            </w:pPr>
          </w:p>
        </w:tc>
        <w:tc>
          <w:tcPr>
            <w:tcW w:w="3160" w:type="pct"/>
          </w:tcPr>
          <w:p>
            <w:pPr>
              <w:pStyle w:val="4"/>
              <w:bidi w:val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PROFESSIONAL eXpERIENCE</w:t>
            </w:r>
          </w:p>
          <w:p>
            <w:pPr>
              <w:pStyle w:val="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18"/>
                <w:szCs w:val="22"/>
              </w:rPr>
              <w:t>• 2+</w:t>
            </w:r>
            <w:r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20"/>
                <w:szCs w:val="20"/>
              </w:rPr>
              <w:t xml:space="preserve"> years of experience working in a corporate environment as an UI Web Developer. Strong technical skills in complex website development including web-based applications.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Experience in design, workflow architecture, development, testing and maintenance of web-based applications.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Experience developing highly interactive web applications utilizing Angular (8/12/14), Typescript, Bootstrap, JavaScript, HTML5, CSS, jQuery.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Fixing bugs and provided support services for the application.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depth knowledge of web technologies and standards to deliver the best experiences across web and mobile devices including responsive Web UI.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Worked with business analysts to understand their business models and goals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Extensively worked on Developing PWA based Applications.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Worked in version control systems – GIT.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b/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Worked extensively in Agile Development Process.</w:t>
            </w:r>
          </w:p>
          <w:p>
            <w:pPr>
              <w:pStyle w:val="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20"/>
                <w:szCs w:val="20"/>
              </w:rPr>
              <w:t>• Experience in Back End Technology Node.js</w:t>
            </w:r>
          </w:p>
          <w:p>
            <w:pPr>
              <w:pStyle w:val="4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b w:val="0"/>
                <w:caps w:val="0"/>
                <w:color w:val="auto"/>
                <w:sz w:val="20"/>
                <w:szCs w:val="20"/>
              </w:rPr>
              <w:t>• Experience in Database Technologies like Mongo DB.</w:t>
            </w:r>
          </w:p>
          <w:sdt>
            <w:sdtPr>
              <w:id w:val="1669594239"/>
              <w:placeholder>
                <w:docPart w:val="6A2FB46F833343A4BCCE2C5A049768F8"/>
              </w:placeholder>
              <w:temporary/>
              <w:showingPlcHdr/>
            </w:sdtPr>
            <w:sdtContent>
              <w:p>
                <w:pPr>
                  <w:pStyle w:val="3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192" w:lineRule="auto"/>
                  <w:textAlignment w:val="auto"/>
                </w:pPr>
                <w:r>
                  <w:rPr>
                    <w:color w:val="0D0D0D" w:themeColor="text1" w:themeTint="F2"/>
                    <w:sz w:val="28"/>
                    <w:szCs w:val="24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w:t>SKILLS</w:t>
                </w:r>
              </w:p>
            </w:sdtContent>
          </w:sdt>
          <w:tbl>
            <w:tblPr>
              <w:tblStyle w:val="16"/>
              <w:tblW w:w="644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6"/>
              <w:gridCol w:w="433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4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Framework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Angular, Bootstrap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Typescript, Html, CSS, JavaScript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Library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jQuery, Angular Material.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9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Backend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Node.js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</w:rPr>
                    <w:t>Mongo DB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IDE’s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Visual Studio Code.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4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Tool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</w:rPr>
                    <w:t>Postman.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2106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Version Control</w:t>
                  </w:r>
                </w:p>
              </w:tc>
              <w:tc>
                <w:tcPr>
                  <w:tcW w:w="4339" w:type="dxa"/>
                </w:tcPr>
                <w:p>
                  <w:pPr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192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Git.</w:t>
                  </w:r>
                </w:p>
              </w:tc>
            </w:tr>
          </w:tbl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textAlignment w:val="auto"/>
              <w:rPr>
                <w:color w:val="FFFFFF" w:themeColor="background1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tabs>
          <w:tab w:val="left" w:pos="990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3810" b="10795"/>
          <wp:wrapNone/>
          <wp:docPr id="16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4F2E0C"/>
    <w:multiLevelType w:val="multilevel"/>
    <w:tmpl w:val="714F2E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Century Gothic" w:hAnsi="Century Gothic" w:eastAsiaTheme="minorEastAsia" w:cstheme="minorBid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83"/>
    <w:rsid w:val="000004F9"/>
    <w:rsid w:val="00007D24"/>
    <w:rsid w:val="00036450"/>
    <w:rsid w:val="00044A38"/>
    <w:rsid w:val="00052AE1"/>
    <w:rsid w:val="00054510"/>
    <w:rsid w:val="00062055"/>
    <w:rsid w:val="000724EF"/>
    <w:rsid w:val="0007530A"/>
    <w:rsid w:val="00075D86"/>
    <w:rsid w:val="00076742"/>
    <w:rsid w:val="00081590"/>
    <w:rsid w:val="00082DA2"/>
    <w:rsid w:val="000835CF"/>
    <w:rsid w:val="00094499"/>
    <w:rsid w:val="000A43F1"/>
    <w:rsid w:val="000A7C2B"/>
    <w:rsid w:val="000B464D"/>
    <w:rsid w:val="000B62E7"/>
    <w:rsid w:val="000C45FF"/>
    <w:rsid w:val="000C6AF0"/>
    <w:rsid w:val="000C74BA"/>
    <w:rsid w:val="000D55F3"/>
    <w:rsid w:val="000E3FD1"/>
    <w:rsid w:val="000E6B15"/>
    <w:rsid w:val="000F5492"/>
    <w:rsid w:val="00100FC6"/>
    <w:rsid w:val="00107D48"/>
    <w:rsid w:val="001105B8"/>
    <w:rsid w:val="00112054"/>
    <w:rsid w:val="001169A3"/>
    <w:rsid w:val="00121D2D"/>
    <w:rsid w:val="001240EA"/>
    <w:rsid w:val="00131441"/>
    <w:rsid w:val="001317D8"/>
    <w:rsid w:val="00131AC9"/>
    <w:rsid w:val="00131E18"/>
    <w:rsid w:val="0013391E"/>
    <w:rsid w:val="00135A0A"/>
    <w:rsid w:val="00141DB6"/>
    <w:rsid w:val="001516A5"/>
    <w:rsid w:val="001525E1"/>
    <w:rsid w:val="00152872"/>
    <w:rsid w:val="001557A6"/>
    <w:rsid w:val="001670D8"/>
    <w:rsid w:val="00171E12"/>
    <w:rsid w:val="001731BB"/>
    <w:rsid w:val="0017481D"/>
    <w:rsid w:val="00176D06"/>
    <w:rsid w:val="00180329"/>
    <w:rsid w:val="00182467"/>
    <w:rsid w:val="0019001F"/>
    <w:rsid w:val="00190B35"/>
    <w:rsid w:val="001A0453"/>
    <w:rsid w:val="001A74A5"/>
    <w:rsid w:val="001B2ABD"/>
    <w:rsid w:val="001C2D15"/>
    <w:rsid w:val="001C36BC"/>
    <w:rsid w:val="001D2A46"/>
    <w:rsid w:val="001D3A21"/>
    <w:rsid w:val="001D6119"/>
    <w:rsid w:val="001E0391"/>
    <w:rsid w:val="001E1400"/>
    <w:rsid w:val="001E1759"/>
    <w:rsid w:val="001E1DD2"/>
    <w:rsid w:val="001E5CE6"/>
    <w:rsid w:val="001E71DE"/>
    <w:rsid w:val="001F16AF"/>
    <w:rsid w:val="001F1ECC"/>
    <w:rsid w:val="001F3C7A"/>
    <w:rsid w:val="00204ECC"/>
    <w:rsid w:val="002100AC"/>
    <w:rsid w:val="00210664"/>
    <w:rsid w:val="00210AD8"/>
    <w:rsid w:val="002154C4"/>
    <w:rsid w:val="00223466"/>
    <w:rsid w:val="002343DD"/>
    <w:rsid w:val="002400EB"/>
    <w:rsid w:val="00240F31"/>
    <w:rsid w:val="002420C4"/>
    <w:rsid w:val="002456ED"/>
    <w:rsid w:val="00245B9F"/>
    <w:rsid w:val="00250CBA"/>
    <w:rsid w:val="00253A81"/>
    <w:rsid w:val="0025549E"/>
    <w:rsid w:val="00256CF7"/>
    <w:rsid w:val="00262E64"/>
    <w:rsid w:val="00264F8C"/>
    <w:rsid w:val="00273FF3"/>
    <w:rsid w:val="0027424A"/>
    <w:rsid w:val="00275646"/>
    <w:rsid w:val="00281FD5"/>
    <w:rsid w:val="00283068"/>
    <w:rsid w:val="00285861"/>
    <w:rsid w:val="00287785"/>
    <w:rsid w:val="002971A9"/>
    <w:rsid w:val="002975ED"/>
    <w:rsid w:val="002A2589"/>
    <w:rsid w:val="002A58A3"/>
    <w:rsid w:val="002A7845"/>
    <w:rsid w:val="002B5B17"/>
    <w:rsid w:val="002B63F6"/>
    <w:rsid w:val="002B7043"/>
    <w:rsid w:val="002C45D6"/>
    <w:rsid w:val="002C65FF"/>
    <w:rsid w:val="002D50C4"/>
    <w:rsid w:val="002D6CC6"/>
    <w:rsid w:val="002E1A41"/>
    <w:rsid w:val="002E6E64"/>
    <w:rsid w:val="002F011E"/>
    <w:rsid w:val="002F1A61"/>
    <w:rsid w:val="002F6CD0"/>
    <w:rsid w:val="0030481B"/>
    <w:rsid w:val="00305931"/>
    <w:rsid w:val="00311460"/>
    <w:rsid w:val="003156FC"/>
    <w:rsid w:val="0032465B"/>
    <w:rsid w:val="003254B5"/>
    <w:rsid w:val="00331A42"/>
    <w:rsid w:val="00334F4F"/>
    <w:rsid w:val="003417B6"/>
    <w:rsid w:val="00344843"/>
    <w:rsid w:val="00345F03"/>
    <w:rsid w:val="00357CF3"/>
    <w:rsid w:val="00357E55"/>
    <w:rsid w:val="0037121F"/>
    <w:rsid w:val="003741F4"/>
    <w:rsid w:val="00374C34"/>
    <w:rsid w:val="00381356"/>
    <w:rsid w:val="0038303A"/>
    <w:rsid w:val="00385FF9"/>
    <w:rsid w:val="003910D8"/>
    <w:rsid w:val="003927E8"/>
    <w:rsid w:val="003968D6"/>
    <w:rsid w:val="003A2DC7"/>
    <w:rsid w:val="003A6B7D"/>
    <w:rsid w:val="003A7254"/>
    <w:rsid w:val="003B06CA"/>
    <w:rsid w:val="003B12E7"/>
    <w:rsid w:val="003B3725"/>
    <w:rsid w:val="003C2FA5"/>
    <w:rsid w:val="003C3A7C"/>
    <w:rsid w:val="00406ED7"/>
    <w:rsid w:val="004071FC"/>
    <w:rsid w:val="004105FC"/>
    <w:rsid w:val="004116FB"/>
    <w:rsid w:val="00417763"/>
    <w:rsid w:val="00424372"/>
    <w:rsid w:val="00440BAD"/>
    <w:rsid w:val="004426CA"/>
    <w:rsid w:val="00443E1C"/>
    <w:rsid w:val="00445947"/>
    <w:rsid w:val="004459AD"/>
    <w:rsid w:val="00446645"/>
    <w:rsid w:val="00455AD7"/>
    <w:rsid w:val="0046196B"/>
    <w:rsid w:val="0046238C"/>
    <w:rsid w:val="00462E1B"/>
    <w:rsid w:val="00463823"/>
    <w:rsid w:val="00465D57"/>
    <w:rsid w:val="004813B3"/>
    <w:rsid w:val="00483662"/>
    <w:rsid w:val="0049453B"/>
    <w:rsid w:val="00496591"/>
    <w:rsid w:val="00496DD0"/>
    <w:rsid w:val="004A2A84"/>
    <w:rsid w:val="004A4752"/>
    <w:rsid w:val="004B504C"/>
    <w:rsid w:val="004C2EF1"/>
    <w:rsid w:val="004C36D9"/>
    <w:rsid w:val="004C63E4"/>
    <w:rsid w:val="004D28AA"/>
    <w:rsid w:val="004D3011"/>
    <w:rsid w:val="004D31B6"/>
    <w:rsid w:val="004D3EB2"/>
    <w:rsid w:val="004D55E1"/>
    <w:rsid w:val="004E004E"/>
    <w:rsid w:val="004E0BD2"/>
    <w:rsid w:val="004E5FB5"/>
    <w:rsid w:val="004F47AC"/>
    <w:rsid w:val="004F6448"/>
    <w:rsid w:val="005202DC"/>
    <w:rsid w:val="00524D81"/>
    <w:rsid w:val="005262AC"/>
    <w:rsid w:val="00534E4E"/>
    <w:rsid w:val="00535817"/>
    <w:rsid w:val="00537016"/>
    <w:rsid w:val="0054279A"/>
    <w:rsid w:val="00544B9D"/>
    <w:rsid w:val="00547E23"/>
    <w:rsid w:val="00563F05"/>
    <w:rsid w:val="005747F4"/>
    <w:rsid w:val="005749E4"/>
    <w:rsid w:val="00580D55"/>
    <w:rsid w:val="00590937"/>
    <w:rsid w:val="005919B7"/>
    <w:rsid w:val="005A01FA"/>
    <w:rsid w:val="005A7F7F"/>
    <w:rsid w:val="005C48A7"/>
    <w:rsid w:val="005D14FD"/>
    <w:rsid w:val="005D3A1D"/>
    <w:rsid w:val="005D3BC8"/>
    <w:rsid w:val="005D52E6"/>
    <w:rsid w:val="005E0124"/>
    <w:rsid w:val="005E19BB"/>
    <w:rsid w:val="005E39D5"/>
    <w:rsid w:val="00600670"/>
    <w:rsid w:val="0061008E"/>
    <w:rsid w:val="00615829"/>
    <w:rsid w:val="0062123A"/>
    <w:rsid w:val="00635967"/>
    <w:rsid w:val="00640761"/>
    <w:rsid w:val="006428FC"/>
    <w:rsid w:val="00646E75"/>
    <w:rsid w:val="00661BDC"/>
    <w:rsid w:val="00670A60"/>
    <w:rsid w:val="006712C6"/>
    <w:rsid w:val="006723C6"/>
    <w:rsid w:val="00672C82"/>
    <w:rsid w:val="00673BED"/>
    <w:rsid w:val="006741DD"/>
    <w:rsid w:val="00676607"/>
    <w:rsid w:val="00676935"/>
    <w:rsid w:val="006771D0"/>
    <w:rsid w:val="0068257E"/>
    <w:rsid w:val="00690925"/>
    <w:rsid w:val="006A444A"/>
    <w:rsid w:val="006A4980"/>
    <w:rsid w:val="006A6D8E"/>
    <w:rsid w:val="006B0A25"/>
    <w:rsid w:val="006B3F57"/>
    <w:rsid w:val="006B3FFD"/>
    <w:rsid w:val="006B50D8"/>
    <w:rsid w:val="006C226D"/>
    <w:rsid w:val="006C42D9"/>
    <w:rsid w:val="006C5FBE"/>
    <w:rsid w:val="006D56F3"/>
    <w:rsid w:val="006E4960"/>
    <w:rsid w:val="006E6799"/>
    <w:rsid w:val="00702772"/>
    <w:rsid w:val="00702A6B"/>
    <w:rsid w:val="0070667D"/>
    <w:rsid w:val="0070749E"/>
    <w:rsid w:val="0070793A"/>
    <w:rsid w:val="00713854"/>
    <w:rsid w:val="00715FCB"/>
    <w:rsid w:val="007207DF"/>
    <w:rsid w:val="00720DFE"/>
    <w:rsid w:val="00733B4B"/>
    <w:rsid w:val="00741E98"/>
    <w:rsid w:val="00743101"/>
    <w:rsid w:val="00752346"/>
    <w:rsid w:val="00755EEE"/>
    <w:rsid w:val="007622D7"/>
    <w:rsid w:val="00763A29"/>
    <w:rsid w:val="00764C9F"/>
    <w:rsid w:val="007775E1"/>
    <w:rsid w:val="007867A0"/>
    <w:rsid w:val="007875FF"/>
    <w:rsid w:val="007911D4"/>
    <w:rsid w:val="007927F5"/>
    <w:rsid w:val="007A0E83"/>
    <w:rsid w:val="007B3E12"/>
    <w:rsid w:val="007B6C3F"/>
    <w:rsid w:val="007C1BE8"/>
    <w:rsid w:val="007D1C7C"/>
    <w:rsid w:val="007D4B21"/>
    <w:rsid w:val="007E1699"/>
    <w:rsid w:val="007E2E0B"/>
    <w:rsid w:val="007E6885"/>
    <w:rsid w:val="007F1E66"/>
    <w:rsid w:val="007F5127"/>
    <w:rsid w:val="00802CA0"/>
    <w:rsid w:val="00803240"/>
    <w:rsid w:val="008053F3"/>
    <w:rsid w:val="00807337"/>
    <w:rsid w:val="00816AB1"/>
    <w:rsid w:val="0082006F"/>
    <w:rsid w:val="00820812"/>
    <w:rsid w:val="008215CC"/>
    <w:rsid w:val="00832EF7"/>
    <w:rsid w:val="00843B2B"/>
    <w:rsid w:val="0084438B"/>
    <w:rsid w:val="008444D8"/>
    <w:rsid w:val="00846DE0"/>
    <w:rsid w:val="00846FDE"/>
    <w:rsid w:val="00851A45"/>
    <w:rsid w:val="008553B5"/>
    <w:rsid w:val="008572C1"/>
    <w:rsid w:val="008743E6"/>
    <w:rsid w:val="00875CA5"/>
    <w:rsid w:val="00877BDB"/>
    <w:rsid w:val="00877F82"/>
    <w:rsid w:val="00884D44"/>
    <w:rsid w:val="008875D8"/>
    <w:rsid w:val="0089055F"/>
    <w:rsid w:val="00891C05"/>
    <w:rsid w:val="008977CD"/>
    <w:rsid w:val="00897AB9"/>
    <w:rsid w:val="008B062A"/>
    <w:rsid w:val="008B0933"/>
    <w:rsid w:val="008B6A99"/>
    <w:rsid w:val="008B7539"/>
    <w:rsid w:val="008C0F7E"/>
    <w:rsid w:val="008D1388"/>
    <w:rsid w:val="008D3995"/>
    <w:rsid w:val="008D6C42"/>
    <w:rsid w:val="008D7ED0"/>
    <w:rsid w:val="008F0A6E"/>
    <w:rsid w:val="009001EC"/>
    <w:rsid w:val="00905166"/>
    <w:rsid w:val="009053D9"/>
    <w:rsid w:val="0090711B"/>
    <w:rsid w:val="00907EE8"/>
    <w:rsid w:val="0091313C"/>
    <w:rsid w:val="0091468D"/>
    <w:rsid w:val="00914D41"/>
    <w:rsid w:val="0091525C"/>
    <w:rsid w:val="00916B26"/>
    <w:rsid w:val="00920F2A"/>
    <w:rsid w:val="009260CD"/>
    <w:rsid w:val="009267C1"/>
    <w:rsid w:val="009310AF"/>
    <w:rsid w:val="00931BE7"/>
    <w:rsid w:val="00940A66"/>
    <w:rsid w:val="0094411B"/>
    <w:rsid w:val="009466CE"/>
    <w:rsid w:val="009470C8"/>
    <w:rsid w:val="0094762D"/>
    <w:rsid w:val="0095170D"/>
    <w:rsid w:val="00952C25"/>
    <w:rsid w:val="00960870"/>
    <w:rsid w:val="009613F6"/>
    <w:rsid w:val="0096337F"/>
    <w:rsid w:val="009762A7"/>
    <w:rsid w:val="00977188"/>
    <w:rsid w:val="00991162"/>
    <w:rsid w:val="009961BB"/>
    <w:rsid w:val="009A12CE"/>
    <w:rsid w:val="009A442C"/>
    <w:rsid w:val="009A7838"/>
    <w:rsid w:val="009B4EFC"/>
    <w:rsid w:val="009C3581"/>
    <w:rsid w:val="009E440A"/>
    <w:rsid w:val="009E489F"/>
    <w:rsid w:val="009E710D"/>
    <w:rsid w:val="009F1FD1"/>
    <w:rsid w:val="00A0076F"/>
    <w:rsid w:val="00A034B1"/>
    <w:rsid w:val="00A11A8E"/>
    <w:rsid w:val="00A2118D"/>
    <w:rsid w:val="00A30746"/>
    <w:rsid w:val="00A33111"/>
    <w:rsid w:val="00A4429B"/>
    <w:rsid w:val="00A474AC"/>
    <w:rsid w:val="00A552BF"/>
    <w:rsid w:val="00A64248"/>
    <w:rsid w:val="00A65699"/>
    <w:rsid w:val="00A65C4A"/>
    <w:rsid w:val="00A83B74"/>
    <w:rsid w:val="00A92FC6"/>
    <w:rsid w:val="00A9317B"/>
    <w:rsid w:val="00AA0D19"/>
    <w:rsid w:val="00AA194A"/>
    <w:rsid w:val="00AA30FF"/>
    <w:rsid w:val="00AA6828"/>
    <w:rsid w:val="00AB6F16"/>
    <w:rsid w:val="00AB78CE"/>
    <w:rsid w:val="00AB7DD9"/>
    <w:rsid w:val="00AC6767"/>
    <w:rsid w:val="00AC714C"/>
    <w:rsid w:val="00AD08D5"/>
    <w:rsid w:val="00AD0A50"/>
    <w:rsid w:val="00AD4CEE"/>
    <w:rsid w:val="00AD53FC"/>
    <w:rsid w:val="00AD76E2"/>
    <w:rsid w:val="00AE0349"/>
    <w:rsid w:val="00AE6B39"/>
    <w:rsid w:val="00AF081A"/>
    <w:rsid w:val="00AF5124"/>
    <w:rsid w:val="00AF70A8"/>
    <w:rsid w:val="00B00865"/>
    <w:rsid w:val="00B01080"/>
    <w:rsid w:val="00B0269A"/>
    <w:rsid w:val="00B068DF"/>
    <w:rsid w:val="00B15443"/>
    <w:rsid w:val="00B20152"/>
    <w:rsid w:val="00B20B14"/>
    <w:rsid w:val="00B23C0D"/>
    <w:rsid w:val="00B25002"/>
    <w:rsid w:val="00B3026E"/>
    <w:rsid w:val="00B31A8D"/>
    <w:rsid w:val="00B359E4"/>
    <w:rsid w:val="00B419AC"/>
    <w:rsid w:val="00B424DB"/>
    <w:rsid w:val="00B56D74"/>
    <w:rsid w:val="00B57D98"/>
    <w:rsid w:val="00B62A87"/>
    <w:rsid w:val="00B66CE6"/>
    <w:rsid w:val="00B70850"/>
    <w:rsid w:val="00B723B4"/>
    <w:rsid w:val="00B7271D"/>
    <w:rsid w:val="00B7424D"/>
    <w:rsid w:val="00B9147C"/>
    <w:rsid w:val="00B92FCB"/>
    <w:rsid w:val="00BA0E1B"/>
    <w:rsid w:val="00BB1646"/>
    <w:rsid w:val="00BB189F"/>
    <w:rsid w:val="00BC6817"/>
    <w:rsid w:val="00BD32F8"/>
    <w:rsid w:val="00BE0FA3"/>
    <w:rsid w:val="00BE1139"/>
    <w:rsid w:val="00BE26AC"/>
    <w:rsid w:val="00BF4572"/>
    <w:rsid w:val="00BF7383"/>
    <w:rsid w:val="00C00444"/>
    <w:rsid w:val="00C03614"/>
    <w:rsid w:val="00C066B6"/>
    <w:rsid w:val="00C06B0E"/>
    <w:rsid w:val="00C06FF8"/>
    <w:rsid w:val="00C1237F"/>
    <w:rsid w:val="00C12EAC"/>
    <w:rsid w:val="00C17061"/>
    <w:rsid w:val="00C2356E"/>
    <w:rsid w:val="00C31845"/>
    <w:rsid w:val="00C34376"/>
    <w:rsid w:val="00C365ED"/>
    <w:rsid w:val="00C36E4F"/>
    <w:rsid w:val="00C37BA1"/>
    <w:rsid w:val="00C44E48"/>
    <w:rsid w:val="00C4674C"/>
    <w:rsid w:val="00C506CF"/>
    <w:rsid w:val="00C6369E"/>
    <w:rsid w:val="00C6783B"/>
    <w:rsid w:val="00C7271A"/>
    <w:rsid w:val="00C72BED"/>
    <w:rsid w:val="00C73D10"/>
    <w:rsid w:val="00C77645"/>
    <w:rsid w:val="00C805D1"/>
    <w:rsid w:val="00C8066C"/>
    <w:rsid w:val="00C81326"/>
    <w:rsid w:val="00C82336"/>
    <w:rsid w:val="00C825AD"/>
    <w:rsid w:val="00C83722"/>
    <w:rsid w:val="00C86177"/>
    <w:rsid w:val="00C87EE2"/>
    <w:rsid w:val="00C93333"/>
    <w:rsid w:val="00C9578B"/>
    <w:rsid w:val="00C97D47"/>
    <w:rsid w:val="00CA4F25"/>
    <w:rsid w:val="00CA7590"/>
    <w:rsid w:val="00CB0055"/>
    <w:rsid w:val="00CC1F87"/>
    <w:rsid w:val="00CC22CF"/>
    <w:rsid w:val="00CC3F40"/>
    <w:rsid w:val="00CD0E2D"/>
    <w:rsid w:val="00CD2181"/>
    <w:rsid w:val="00CE2AAB"/>
    <w:rsid w:val="00CE4FFD"/>
    <w:rsid w:val="00CE5CC8"/>
    <w:rsid w:val="00CF00C0"/>
    <w:rsid w:val="00CF21CA"/>
    <w:rsid w:val="00CF531A"/>
    <w:rsid w:val="00D000A1"/>
    <w:rsid w:val="00D14271"/>
    <w:rsid w:val="00D15229"/>
    <w:rsid w:val="00D20358"/>
    <w:rsid w:val="00D215C6"/>
    <w:rsid w:val="00D2522B"/>
    <w:rsid w:val="00D32264"/>
    <w:rsid w:val="00D34C7B"/>
    <w:rsid w:val="00D3528C"/>
    <w:rsid w:val="00D4055D"/>
    <w:rsid w:val="00D40957"/>
    <w:rsid w:val="00D40C44"/>
    <w:rsid w:val="00D422DE"/>
    <w:rsid w:val="00D44484"/>
    <w:rsid w:val="00D44A6C"/>
    <w:rsid w:val="00D52D82"/>
    <w:rsid w:val="00D5459D"/>
    <w:rsid w:val="00D60732"/>
    <w:rsid w:val="00D6752D"/>
    <w:rsid w:val="00D87B15"/>
    <w:rsid w:val="00D9599E"/>
    <w:rsid w:val="00DA1F4D"/>
    <w:rsid w:val="00DB1495"/>
    <w:rsid w:val="00DB58EC"/>
    <w:rsid w:val="00DC0421"/>
    <w:rsid w:val="00DD172A"/>
    <w:rsid w:val="00DE49C4"/>
    <w:rsid w:val="00DE6750"/>
    <w:rsid w:val="00DF7958"/>
    <w:rsid w:val="00E010E2"/>
    <w:rsid w:val="00E0722A"/>
    <w:rsid w:val="00E13DCC"/>
    <w:rsid w:val="00E173D3"/>
    <w:rsid w:val="00E21EE2"/>
    <w:rsid w:val="00E25A26"/>
    <w:rsid w:val="00E33A83"/>
    <w:rsid w:val="00E37204"/>
    <w:rsid w:val="00E43734"/>
    <w:rsid w:val="00E4381A"/>
    <w:rsid w:val="00E44C70"/>
    <w:rsid w:val="00E50D6A"/>
    <w:rsid w:val="00E53039"/>
    <w:rsid w:val="00E55D74"/>
    <w:rsid w:val="00E56387"/>
    <w:rsid w:val="00E6129D"/>
    <w:rsid w:val="00E62FAE"/>
    <w:rsid w:val="00E736DE"/>
    <w:rsid w:val="00E82313"/>
    <w:rsid w:val="00E82FE2"/>
    <w:rsid w:val="00E863CB"/>
    <w:rsid w:val="00E867AD"/>
    <w:rsid w:val="00E91ABE"/>
    <w:rsid w:val="00E927CA"/>
    <w:rsid w:val="00E92F82"/>
    <w:rsid w:val="00EA6462"/>
    <w:rsid w:val="00EB7132"/>
    <w:rsid w:val="00EC48DF"/>
    <w:rsid w:val="00ED0AE9"/>
    <w:rsid w:val="00ED21AB"/>
    <w:rsid w:val="00ED3C14"/>
    <w:rsid w:val="00ED3EBC"/>
    <w:rsid w:val="00EF2ABB"/>
    <w:rsid w:val="00EF3737"/>
    <w:rsid w:val="00EF65B8"/>
    <w:rsid w:val="00F01EC1"/>
    <w:rsid w:val="00F15179"/>
    <w:rsid w:val="00F25C74"/>
    <w:rsid w:val="00F373C7"/>
    <w:rsid w:val="00F3741E"/>
    <w:rsid w:val="00F37E9E"/>
    <w:rsid w:val="00F43992"/>
    <w:rsid w:val="00F46169"/>
    <w:rsid w:val="00F5724F"/>
    <w:rsid w:val="00F57E7E"/>
    <w:rsid w:val="00F60274"/>
    <w:rsid w:val="00F6490D"/>
    <w:rsid w:val="00F6496D"/>
    <w:rsid w:val="00F64D99"/>
    <w:rsid w:val="00F668F7"/>
    <w:rsid w:val="00F66F26"/>
    <w:rsid w:val="00F77FB9"/>
    <w:rsid w:val="00F808E3"/>
    <w:rsid w:val="00F922D5"/>
    <w:rsid w:val="00FA3A88"/>
    <w:rsid w:val="00FA3F9A"/>
    <w:rsid w:val="00FB068F"/>
    <w:rsid w:val="00FB3DD9"/>
    <w:rsid w:val="00FB4584"/>
    <w:rsid w:val="00FC0153"/>
    <w:rsid w:val="00FC217B"/>
    <w:rsid w:val="00FC35FD"/>
    <w:rsid w:val="00FC68B8"/>
    <w:rsid w:val="00FD0F16"/>
    <w:rsid w:val="00FE03EB"/>
    <w:rsid w:val="00FE194E"/>
    <w:rsid w:val="00FE29EA"/>
    <w:rsid w:val="00FE4C44"/>
    <w:rsid w:val="00FE7556"/>
    <w:rsid w:val="00FF3083"/>
    <w:rsid w:val="00FF33A9"/>
    <w:rsid w:val="00FF5578"/>
    <w:rsid w:val="00FF63B5"/>
    <w:rsid w:val="1B41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8"/>
      <w:szCs w:val="24"/>
    </w:rPr>
  </w:style>
  <w:style w:type="paragraph" w:styleId="5">
    <w:name w:val="heading 4"/>
    <w:basedOn w:val="1"/>
    <w:next w:val="1"/>
    <w:link w:val="28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0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Date"/>
    <w:basedOn w:val="1"/>
    <w:next w:val="1"/>
    <w:link w:val="21"/>
    <w:uiPriority w:val="99"/>
  </w:style>
  <w:style w:type="character" w:styleId="10">
    <w:name w:val="Emphasis"/>
    <w:basedOn w:val="6"/>
    <w:semiHidden/>
    <w:qFormat/>
    <w:uiPriority w:val="11"/>
    <w:rPr>
      <w:i/>
      <w:iCs/>
    </w:rPr>
  </w:style>
  <w:style w:type="character" w:styleId="11">
    <w:name w:val="FollowedHyperlink"/>
    <w:basedOn w:val="6"/>
    <w:semiHidden/>
    <w:unhideWhenUsed/>
    <w:uiPriority w:val="99"/>
    <w:rPr>
      <w:color w:val="704404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4"/>
    <w:semiHidden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23"/>
    <w:semiHidden/>
    <w:qFormat/>
    <w:uiPriority w:val="99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uiPriority w:val="99"/>
    <w:rPr>
      <w:color w:val="B95B22" w:themeColor="accent2" w:themeShade="BF"/>
      <w:u w:val="single"/>
    </w:rPr>
  </w:style>
  <w:style w:type="paragraph" w:styleId="15">
    <w:name w:val="Subtitle"/>
    <w:basedOn w:val="1"/>
    <w:next w:val="1"/>
    <w:link w:val="26"/>
    <w:qFormat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table" w:styleId="16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19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9">
    <w:name w:val="Title Char"/>
    <w:basedOn w:val="6"/>
    <w:link w:val="17"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2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21">
    <w:name w:val="Date Char"/>
    <w:basedOn w:val="6"/>
    <w:link w:val="9"/>
    <w:uiPriority w:val="99"/>
    <w:rPr>
      <w:sz w:val="18"/>
      <w:szCs w:val="22"/>
    </w:rPr>
  </w:style>
  <w:style w:type="character" w:customStyle="1" w:styleId="22">
    <w:name w:val="Unresolved Mention1"/>
    <w:basedOn w:val="6"/>
    <w:semiHidden/>
    <w:uiPriority w:val="99"/>
    <w:rPr>
      <w:color w:val="605E5C"/>
      <w:shd w:val="clear" w:color="auto" w:fill="E1DFDD"/>
    </w:rPr>
  </w:style>
  <w:style w:type="character" w:customStyle="1" w:styleId="23">
    <w:name w:val="Header Char"/>
    <w:basedOn w:val="6"/>
    <w:link w:val="13"/>
    <w:semiHidden/>
    <w:uiPriority w:val="99"/>
    <w:rPr>
      <w:sz w:val="22"/>
      <w:szCs w:val="22"/>
    </w:rPr>
  </w:style>
  <w:style w:type="character" w:customStyle="1" w:styleId="24">
    <w:name w:val="Footer Char"/>
    <w:basedOn w:val="6"/>
    <w:link w:val="12"/>
    <w:semiHidden/>
    <w:uiPriority w:val="99"/>
    <w:rPr>
      <w:sz w:val="22"/>
      <w:szCs w:val="22"/>
    </w:rPr>
  </w:style>
  <w:style w:type="character" w:styleId="25">
    <w:name w:val="Placeholder Text"/>
    <w:basedOn w:val="6"/>
    <w:semiHidden/>
    <w:uiPriority w:val="99"/>
    <w:rPr>
      <w:color w:val="808080"/>
    </w:rPr>
  </w:style>
  <w:style w:type="character" w:customStyle="1" w:styleId="26">
    <w:name w:val="Subtitle Char"/>
    <w:basedOn w:val="6"/>
    <w:link w:val="15"/>
    <w:uiPriority w:val="11"/>
    <w:rPr>
      <w:color w:val="000000" w:themeColor="text1"/>
      <w:spacing w:val="19"/>
      <w:w w:val="86"/>
      <w:sz w:val="32"/>
      <w:szCs w:val="28"/>
      <w:fitText w:val="2160" w:id="1744560130"/>
      <w14:textFill>
        <w14:solidFill>
          <w14:schemeClr w14:val="tx1"/>
        </w14:solidFill>
      </w14:textFill>
    </w:rPr>
  </w:style>
  <w:style w:type="character" w:customStyle="1" w:styleId="27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8"/>
    </w:rPr>
  </w:style>
  <w:style w:type="character" w:customStyle="1" w:styleId="28">
    <w:name w:val="Heading 4 Char"/>
    <w:basedOn w:val="6"/>
    <w:link w:val="5"/>
    <w:uiPriority w:val="9"/>
    <w:rPr>
      <w:b/>
      <w:sz w:val="18"/>
      <w:szCs w:val="22"/>
    </w:rPr>
  </w:style>
  <w:style w:type="paragraph" w:styleId="29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30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ok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A2FB46F833343A4BCCE2C5A049768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0A8E19-BA2A-472F-883C-697CC20BE579}"/>
      </w:docPartPr>
      <w:docPartBody>
        <w:p>
          <w:pPr>
            <w:pStyle w:val="9"/>
          </w:pPr>
          <w:r>
            <w:rPr>
              <w:rStyle w:val="8"/>
            </w:rPr>
            <w:t>SKILLS</w:t>
          </w:r>
        </w:p>
      </w:docPartBody>
    </w:docPart>
    <w:docPart>
      <w:docPartPr>
        <w:name w:val="7F1A59868D3848A6B5CB711D589682D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C96E5-D1D5-49FC-89DF-1A41A078B25C}"/>
      </w:docPartPr>
      <w:docPartBody>
        <w:p>
          <w:pPr>
            <w:pStyle w:val="10"/>
          </w:pPr>
          <w:r>
            <w:t>EDUCATION</w:t>
          </w:r>
        </w:p>
      </w:docPartBody>
    </w:docPart>
    <w:docPart>
      <w:docPartPr>
        <w:name w:val="D4B7E24DE8E84C4C9987A432F908DBD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DBC69-B4ED-4020-B39B-2713B7203419}"/>
      </w:docPartPr>
      <w:docPartBody>
        <w:p>
          <w:pPr>
            <w:pStyle w:val="11"/>
          </w:pPr>
          <w:r>
            <w:t>WORK EXPERIENCE</w:t>
          </w:r>
        </w:p>
      </w:docPartBody>
    </w:docPart>
    <w:docPart>
      <w:docPartPr>
        <w:name w:val="27650B322087694C9043A2BE572E462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EC45A-1091-784F-97A6-B5FBE75732F1}"/>
      </w:docPartPr>
      <w:docPartBody>
        <w:p>
          <w:pPr>
            <w:pStyle w:val="12"/>
          </w:pPr>
          <w:r>
            <w:t>PHONE:</w:t>
          </w:r>
        </w:p>
      </w:docPartBody>
    </w:docPart>
    <w:docPart>
      <w:docPartPr>
        <w:name w:val="A82EEF0D02ABD04F95E33E4A9ACE5A8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2E658C-6D44-3841-B1F1-C24BDB1A805C}"/>
      </w:docPartPr>
      <w:docPartBody>
        <w:p>
          <w:pPr>
            <w:pStyle w:val="13"/>
          </w:pPr>
          <w:r>
            <w:t>EMAIL: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2A"/>
    <w:rsid w:val="000831E5"/>
    <w:rsid w:val="0011499A"/>
    <w:rsid w:val="002E35BE"/>
    <w:rsid w:val="00307F2D"/>
    <w:rsid w:val="00320E5E"/>
    <w:rsid w:val="0034594C"/>
    <w:rsid w:val="003C67AB"/>
    <w:rsid w:val="0052322A"/>
    <w:rsid w:val="00586E16"/>
    <w:rsid w:val="005D1452"/>
    <w:rsid w:val="00626F90"/>
    <w:rsid w:val="007505AB"/>
    <w:rsid w:val="0077726B"/>
    <w:rsid w:val="00793CB5"/>
    <w:rsid w:val="007A4BA2"/>
    <w:rsid w:val="008538E2"/>
    <w:rsid w:val="0086493A"/>
    <w:rsid w:val="008C67DC"/>
    <w:rsid w:val="008E37AD"/>
    <w:rsid w:val="00951BEB"/>
    <w:rsid w:val="00956676"/>
    <w:rsid w:val="00987FFC"/>
    <w:rsid w:val="00A309C3"/>
    <w:rsid w:val="00A44FF2"/>
    <w:rsid w:val="00AB6F52"/>
    <w:rsid w:val="00C30806"/>
    <w:rsid w:val="00C811B4"/>
    <w:rsid w:val="00D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qFormat="1" w:uiPriority="99" w:semiHidden="0" w:name="Hyperlink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8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A57C30D9C6334C72AB8A109961F68D8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E8C7A2844D084AC58FCE5D28AC671B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styleId="7">
    <w:name w:val="Hyperlink"/>
    <w:basedOn w:val="3"/>
    <w:unhideWhenUsed/>
    <w:qFormat/>
    <w:uiPriority w:val="99"/>
    <w:rPr>
      <w:color w:val="B95B22" w:themeColor="accent2" w:themeShade="BF"/>
      <w:u w:val="single"/>
    </w:rPr>
  </w:style>
  <w:style w:type="character" w:customStyle="1" w:styleId="8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paragraph" w:customStyle="1" w:styleId="9">
    <w:name w:val="6A2FB46F833343A4BCCE2C5A049768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0">
    <w:name w:val="7F1A59868D3848A6B5CB711D589682D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1">
    <w:name w:val="D4B7E24DE8E84C4C9987A432F908DBD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2">
    <w:name w:val="27650B322087694C9043A2BE572E46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A82EEF0D02ABD04F95E33E4A9ACE5A8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1C6C15084A22E749A8D71948676E8DBE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BF0983D6A0A9F74E92814D9A1A86ED1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BDC516B08C76C943817C3BC629F6BDB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64DD6F5C599E86418CB8A0B9D641DF9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3844608D757D394FAE5B24CA5BE61D4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Bold%20modern%20resume.dotx</Template>
  <Pages>2</Pages>
  <Words>748</Words>
  <Characters>4267</Characters>
  <Lines>35</Lines>
  <Paragraphs>10</Paragraphs>
  <TotalTime>4</TotalTime>
  <ScaleCrop>false</ScaleCrop>
  <LinksUpToDate>false</LinksUpToDate>
  <CharactersWithSpaces>5005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2024-03-31T04:29:00Z</dcterms:created>
  <dcterms:modified xsi:type="dcterms:W3CDTF">2024-05-10T09:55:48Z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72E2BBCEB4124021A0D928C538F69323_12</vt:lpwstr>
  </property>
</Properties>
</file>